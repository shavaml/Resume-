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F5A1" w14:textId="19AA3397" w:rsidR="00816216" w:rsidRPr="004E53CB" w:rsidRDefault="00002FEF" w:rsidP="00141A4C">
      <w:pPr>
        <w:pStyle w:val="Title"/>
        <w:rPr>
          <w:sz w:val="40"/>
          <w:szCs w:val="40"/>
        </w:rPr>
      </w:pPr>
      <w:r w:rsidRPr="004E53CB">
        <w:rPr>
          <w:sz w:val="40"/>
          <w:szCs w:val="40"/>
        </w:rPr>
        <w:t>Savahna Lavetts</w:t>
      </w:r>
    </w:p>
    <w:p w14:paraId="51E9601A" w14:textId="2AA8397B" w:rsidR="004E53CB" w:rsidRDefault="00414E3B" w:rsidP="004E53CB">
      <w:r>
        <w:t>Los Angeles, CA</w:t>
      </w:r>
      <w:r w:rsidR="0043215F">
        <w:t xml:space="preserve"> </w:t>
      </w:r>
      <w:r w:rsidR="00141A4C">
        <w:t>| </w:t>
      </w:r>
      <w:r w:rsidR="00002FEF">
        <w:t>310-266-5411</w:t>
      </w:r>
      <w:r w:rsidR="00141A4C">
        <w:t> | </w:t>
      </w:r>
      <w:r w:rsidR="00002FEF">
        <w:t>lavettssaavahna@gmail.com</w:t>
      </w:r>
    </w:p>
    <w:p w14:paraId="2D16BC9B" w14:textId="77777777" w:rsidR="006270A9" w:rsidRDefault="00471AD7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D16BBE42488E694B8F019B91558A8B47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5C4E464C" w14:textId="5BDC39F4" w:rsidR="006270A9" w:rsidRDefault="00F857EC">
      <w:r>
        <w:t>Recent graduate</w:t>
      </w:r>
      <w:r w:rsidR="00321493">
        <w:t xml:space="preserve"> </w:t>
      </w:r>
      <w:r w:rsidR="00707500">
        <w:t xml:space="preserve">and self-taught developer </w:t>
      </w:r>
      <w:r w:rsidR="007959C3">
        <w:t xml:space="preserve">looking for a product manager opportunity </w:t>
      </w:r>
      <w:r>
        <w:t xml:space="preserve">to create products that </w:t>
      </w:r>
      <w:r w:rsidR="004E53CB">
        <w:t xml:space="preserve">increase efficiency and growth, and </w:t>
      </w:r>
      <w:r w:rsidR="0041242A">
        <w:t xml:space="preserve">create a better </w:t>
      </w:r>
      <w:r w:rsidR="00EC74CD">
        <w:t>user experience</w:t>
      </w:r>
      <w:r w:rsidR="004E53CB">
        <w:t xml:space="preserve"> </w:t>
      </w:r>
    </w:p>
    <w:sdt>
      <w:sdtPr>
        <w:alias w:val="Education:"/>
        <w:tag w:val="Education:"/>
        <w:id w:val="807127995"/>
        <w:placeholder>
          <w:docPart w:val="D83CB96A41406E40AD77DDE974EA40E5"/>
        </w:placeholder>
        <w:temporary/>
        <w:showingPlcHdr/>
        <w15:appearance w15:val="hidden"/>
      </w:sdtPr>
      <w:sdtEndPr/>
      <w:sdtContent>
        <w:p w14:paraId="41EBB018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09CF646F" w14:textId="073CED27" w:rsidR="006270A9" w:rsidRPr="00072321" w:rsidRDefault="004458B0">
      <w:pPr>
        <w:pStyle w:val="Heading2"/>
        <w:rPr>
          <w:color w:val="000000" w:themeColor="text1"/>
        </w:rPr>
      </w:pPr>
      <w:r w:rsidRPr="00072321">
        <w:rPr>
          <w:color w:val="000000" w:themeColor="text1"/>
        </w:rPr>
        <w:t>BACHELOR OF ARTS</w:t>
      </w:r>
      <w:r w:rsidR="009D5933" w:rsidRPr="00072321">
        <w:rPr>
          <w:color w:val="000000" w:themeColor="text1"/>
        </w:rPr>
        <w:t> | </w:t>
      </w:r>
      <w:r w:rsidR="00002FEF" w:rsidRPr="00072321">
        <w:rPr>
          <w:color w:val="000000" w:themeColor="text1"/>
        </w:rPr>
        <w:t>march 2022</w:t>
      </w:r>
      <w:r w:rsidR="009D5933" w:rsidRPr="00072321">
        <w:rPr>
          <w:color w:val="000000" w:themeColor="text1"/>
        </w:rPr>
        <w:t> | </w:t>
      </w:r>
      <w:r w:rsidR="00002FEF" w:rsidRPr="00072321">
        <w:rPr>
          <w:color w:val="000000" w:themeColor="text1"/>
        </w:rPr>
        <w:t>University of California Irvine</w:t>
      </w:r>
    </w:p>
    <w:p w14:paraId="744CB663" w14:textId="58E8C389" w:rsidR="006270A9" w:rsidRDefault="009D5933" w:rsidP="001B29CF">
      <w:pPr>
        <w:pStyle w:val="ListBullet"/>
      </w:pPr>
      <w:r>
        <w:t xml:space="preserve">Major: </w:t>
      </w:r>
      <w:r w:rsidR="00002FEF">
        <w:t>Psychology</w:t>
      </w:r>
    </w:p>
    <w:p w14:paraId="3A661669" w14:textId="01F19666" w:rsidR="006270A9" w:rsidRPr="00072321" w:rsidRDefault="00414E3B">
      <w:pPr>
        <w:pStyle w:val="Heading2"/>
        <w:rPr>
          <w:color w:val="000000" w:themeColor="text1"/>
        </w:rPr>
      </w:pPr>
      <w:r w:rsidRPr="00072321">
        <w:rPr>
          <w:color w:val="000000" w:themeColor="text1"/>
        </w:rPr>
        <w:t>aSSOCIATE OF ARTS</w:t>
      </w:r>
      <w:r w:rsidR="009D5933" w:rsidRPr="00072321">
        <w:rPr>
          <w:color w:val="000000" w:themeColor="text1"/>
        </w:rPr>
        <w:t> | </w:t>
      </w:r>
      <w:r w:rsidRPr="00072321">
        <w:rPr>
          <w:color w:val="000000" w:themeColor="text1"/>
        </w:rPr>
        <w:t xml:space="preserve">SANTA MONICA COLLEGE </w:t>
      </w:r>
    </w:p>
    <w:p w14:paraId="797693D5" w14:textId="67CF9B0A" w:rsidR="006270A9" w:rsidRDefault="009D5933">
      <w:pPr>
        <w:pStyle w:val="ListBullet"/>
      </w:pPr>
      <w:r>
        <w:t xml:space="preserve">Major: </w:t>
      </w:r>
      <w:r w:rsidR="00414E3B">
        <w:t>Liberal Arts</w:t>
      </w:r>
      <w:r w:rsidR="0084770B">
        <w:t xml:space="preserve">: Psychology </w:t>
      </w:r>
    </w:p>
    <w:sdt>
      <w:sdtPr>
        <w:rPr>
          <w:szCs w:val="28"/>
        </w:rPr>
        <w:alias w:val="Experience:"/>
        <w:tag w:val="Experience:"/>
        <w:id w:val="171684534"/>
        <w:placeholder>
          <w:docPart w:val="212871F4A90E9841852B14B57DF58EEF"/>
        </w:placeholder>
        <w:temporary/>
        <w:showingPlcHdr/>
        <w15:appearance w15:val="hidden"/>
      </w:sdtPr>
      <w:sdtEndPr/>
      <w:sdtContent>
        <w:p w14:paraId="48600D71" w14:textId="77777777" w:rsidR="006270A9" w:rsidRPr="004E53CB" w:rsidRDefault="009D5933">
          <w:pPr>
            <w:pStyle w:val="Heading1"/>
            <w:rPr>
              <w:szCs w:val="28"/>
            </w:rPr>
          </w:pPr>
          <w:r w:rsidRPr="004E53CB">
            <w:rPr>
              <w:szCs w:val="28"/>
            </w:rPr>
            <w:t>Experience</w:t>
          </w:r>
        </w:p>
      </w:sdtContent>
    </w:sdt>
    <w:p w14:paraId="27F08304" w14:textId="71B1C8E1" w:rsidR="006270A9" w:rsidRPr="00072321" w:rsidRDefault="00853500">
      <w:pPr>
        <w:pStyle w:val="Heading2"/>
        <w:rPr>
          <w:color w:val="000000" w:themeColor="text1"/>
        </w:rPr>
      </w:pPr>
      <w:r w:rsidRPr="00072321">
        <w:rPr>
          <w:color w:val="000000" w:themeColor="text1"/>
        </w:rPr>
        <w:t>personal assistant</w:t>
      </w:r>
      <w:r w:rsidR="009D5933" w:rsidRPr="00072321">
        <w:rPr>
          <w:color w:val="000000" w:themeColor="text1"/>
        </w:rPr>
        <w:t> | </w:t>
      </w:r>
      <w:r w:rsidRPr="00072321">
        <w:rPr>
          <w:color w:val="000000" w:themeColor="text1"/>
        </w:rPr>
        <w:t>TAOPATCH</w:t>
      </w:r>
      <w:r w:rsidR="002F7924">
        <w:rPr>
          <w:color w:val="000000" w:themeColor="text1"/>
        </w:rPr>
        <w:t>/ upgrade biotech</w:t>
      </w:r>
      <w:r w:rsidR="009D5933" w:rsidRPr="00072321">
        <w:rPr>
          <w:color w:val="000000" w:themeColor="text1"/>
        </w:rPr>
        <w:t> | </w:t>
      </w:r>
      <w:r w:rsidRPr="00072321">
        <w:rPr>
          <w:color w:val="000000" w:themeColor="text1"/>
        </w:rPr>
        <w:t>NOV 2020-JAN 2022</w:t>
      </w:r>
    </w:p>
    <w:p w14:paraId="50DEF78F" w14:textId="0B4E3E6D" w:rsidR="006270A9" w:rsidRDefault="0084770B">
      <w:pPr>
        <w:pStyle w:val="ListBullet"/>
      </w:pPr>
      <w:r>
        <w:t>Consulted on new upcoming product developments</w:t>
      </w:r>
    </w:p>
    <w:p w14:paraId="53BD99DD" w14:textId="0F6C404E" w:rsidR="0084770B" w:rsidRDefault="00C32037">
      <w:pPr>
        <w:pStyle w:val="ListBullet"/>
      </w:pPr>
      <w:r>
        <w:t xml:space="preserve">Designed new virtual program with team for increased customer </w:t>
      </w:r>
      <w:r w:rsidR="00575FD6">
        <w:t xml:space="preserve">usability </w:t>
      </w:r>
      <w:r>
        <w:t>by migrating pdf instructions to a new interactive program</w:t>
      </w:r>
      <w:r w:rsidR="00575FD6">
        <w:t>, t</w:t>
      </w:r>
      <w:r>
        <w:t xml:space="preserve">hat includes self-assessment questions for a more personalized </w:t>
      </w:r>
      <w:r w:rsidR="00372C64">
        <w:t>care</w:t>
      </w:r>
    </w:p>
    <w:p w14:paraId="1B067B16" w14:textId="185097D4" w:rsidR="0084770B" w:rsidRDefault="0084770B">
      <w:pPr>
        <w:pStyle w:val="ListBullet"/>
      </w:pPr>
      <w:r>
        <w:t>Collaborated with team to move product into a more automated shipping service to increase revenue and increase turn</w:t>
      </w:r>
      <w:r w:rsidR="00B13FAD">
        <w:t>around</w:t>
      </w:r>
      <w:r>
        <w:t xml:space="preserve"> </w:t>
      </w:r>
      <w:r w:rsidR="00625029">
        <w:t>time</w:t>
      </w:r>
    </w:p>
    <w:p w14:paraId="369680E3" w14:textId="33342F9D" w:rsidR="005817A6" w:rsidRDefault="005817A6" w:rsidP="00981536">
      <w:pPr>
        <w:pStyle w:val="ListBullet"/>
      </w:pPr>
      <w:r>
        <w:t xml:space="preserve">Managed inventory and sales to log revenue and profit </w:t>
      </w:r>
    </w:p>
    <w:p w14:paraId="01F3F641" w14:textId="62C83B44" w:rsidR="008665FC" w:rsidRDefault="008665FC" w:rsidP="00981536">
      <w:pPr>
        <w:pStyle w:val="ListBullet"/>
      </w:pPr>
      <w:r>
        <w:t xml:space="preserve">Led team on </w:t>
      </w:r>
      <w:r w:rsidR="00F07B97">
        <w:t xml:space="preserve">new </w:t>
      </w:r>
      <w:r>
        <w:t xml:space="preserve">product distribution plans while boss was overseas </w:t>
      </w:r>
    </w:p>
    <w:p w14:paraId="1E212E58" w14:textId="3339B902" w:rsidR="00C25533" w:rsidRDefault="00C25533" w:rsidP="00981536">
      <w:pPr>
        <w:pStyle w:val="ListBullet"/>
      </w:pPr>
      <w:r>
        <w:t xml:space="preserve">Increased customer satisfaction by collaborating with team on a </w:t>
      </w:r>
      <w:r w:rsidR="00F07B97">
        <w:t>2-year</w:t>
      </w:r>
      <w:r>
        <w:t xml:space="preserve"> warranty program with 100% no worry refund guarantee </w:t>
      </w:r>
    </w:p>
    <w:p w14:paraId="14CC1141" w14:textId="29F8A373" w:rsidR="006270A9" w:rsidRPr="00072321" w:rsidRDefault="008665FC">
      <w:pPr>
        <w:pStyle w:val="Heading2"/>
        <w:rPr>
          <w:color w:val="000000" w:themeColor="text1"/>
        </w:rPr>
      </w:pPr>
      <w:r w:rsidRPr="00072321">
        <w:rPr>
          <w:color w:val="000000" w:themeColor="text1"/>
        </w:rPr>
        <w:t>personal assistant</w:t>
      </w:r>
      <w:r w:rsidR="009D5933" w:rsidRPr="00072321">
        <w:rPr>
          <w:color w:val="000000" w:themeColor="text1"/>
        </w:rPr>
        <w:t> | </w:t>
      </w:r>
      <w:r w:rsidRPr="00072321">
        <w:rPr>
          <w:color w:val="000000" w:themeColor="text1"/>
        </w:rPr>
        <w:t>vitaleco</w:t>
      </w:r>
      <w:r w:rsidR="009D5933" w:rsidRPr="00072321">
        <w:rPr>
          <w:color w:val="000000" w:themeColor="text1"/>
        </w:rPr>
        <w:t> | </w:t>
      </w:r>
      <w:r w:rsidR="00710207" w:rsidRPr="00072321">
        <w:rPr>
          <w:color w:val="000000" w:themeColor="text1"/>
        </w:rPr>
        <w:t>jan 2021-april 2021</w:t>
      </w:r>
    </w:p>
    <w:p w14:paraId="40ED3047" w14:textId="06D83FF4" w:rsidR="008665FC" w:rsidRDefault="008665FC" w:rsidP="001B29CF">
      <w:pPr>
        <w:pStyle w:val="ListBullet"/>
      </w:pPr>
      <w:r>
        <w:t>Launched sustainable brand that specializes in vegan natural fiber</w:t>
      </w:r>
    </w:p>
    <w:p w14:paraId="36A373A2" w14:textId="42A344AD" w:rsidR="008665FC" w:rsidRDefault="008665FC" w:rsidP="008665FC">
      <w:pPr>
        <w:pStyle w:val="ListBullet"/>
      </w:pPr>
      <w:r>
        <w:t>Managed hands-on product distribution for small retail start-up</w:t>
      </w:r>
    </w:p>
    <w:p w14:paraId="0C8E68C8" w14:textId="5F41C357" w:rsidR="00710207" w:rsidRDefault="00710207" w:rsidP="00710207">
      <w:pPr>
        <w:pStyle w:val="ListBullet"/>
        <w:numPr>
          <w:ilvl w:val="0"/>
          <w:numId w:val="0"/>
        </w:numPr>
        <w:ind w:left="216" w:hanging="216"/>
      </w:pPr>
    </w:p>
    <w:p w14:paraId="133B2197" w14:textId="77777777" w:rsidR="00072321" w:rsidRDefault="00072321" w:rsidP="00710207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072321">
        <w:rPr>
          <w:rFonts w:asciiTheme="majorHAnsi" w:hAnsiTheme="majorHAnsi"/>
          <w:b/>
          <w:bCs/>
          <w:color w:val="000000" w:themeColor="text1"/>
          <w:sz w:val="24"/>
          <w:szCs w:val="24"/>
        </w:rPr>
        <w:t>BOOKKEEPER |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FAIRFAX HOMECARE SERVICES | SEPT 2019-DEC 2020</w:t>
      </w:r>
    </w:p>
    <w:p w14:paraId="31DA3732" w14:textId="77E2CDEE" w:rsidR="00710207" w:rsidRDefault="00072321" w:rsidP="00072321">
      <w:pPr>
        <w:pStyle w:val="ListBullet"/>
      </w:pPr>
      <w:r>
        <w:t xml:space="preserve">Recorded records of income, profits, and expenses </w:t>
      </w:r>
    </w:p>
    <w:p w14:paraId="4F2C2DE8" w14:textId="1E6A8B95" w:rsidR="00072321" w:rsidRDefault="00072321" w:rsidP="00072321">
      <w:pPr>
        <w:pStyle w:val="ListBullet"/>
      </w:pPr>
      <w:r>
        <w:t>Reconciled bank statements/transactions</w:t>
      </w:r>
    </w:p>
    <w:p w14:paraId="528FFBA2" w14:textId="24DF3B69" w:rsidR="008665FC" w:rsidRDefault="00072321" w:rsidP="00072321">
      <w:pPr>
        <w:pStyle w:val="ListBullet"/>
      </w:pPr>
      <w:r>
        <w:t>Reconciled credit card statements/transactions</w:t>
      </w:r>
    </w:p>
    <w:p w14:paraId="6C160AB2" w14:textId="4FBF45BA" w:rsidR="00072321" w:rsidRDefault="00072321" w:rsidP="00072321">
      <w:pPr>
        <w:pStyle w:val="ListBullet"/>
      </w:pPr>
      <w:r>
        <w:t xml:space="preserve">Constantly updated bank and credit card transactions for accuracy while preparing it to be tax oriented in </w:t>
      </w:r>
      <w:r>
        <w:t>QuickBooks</w:t>
      </w:r>
      <w:r>
        <w:t xml:space="preserve"> Intuit. </w:t>
      </w:r>
    </w:p>
    <w:p w14:paraId="044CEB9C" w14:textId="77777777" w:rsidR="00072321" w:rsidRDefault="00072321" w:rsidP="00072321">
      <w:pPr>
        <w:pStyle w:val="ListBullet"/>
      </w:pPr>
      <w:r>
        <w:t xml:space="preserve">Prepared payroll by calculating salary per month and had it distributed in a timely manner </w:t>
      </w:r>
    </w:p>
    <w:p w14:paraId="15359C7B" w14:textId="0C87309F" w:rsidR="00414E3B" w:rsidRDefault="00414E3B" w:rsidP="00414E3B">
      <w:pPr>
        <w:pStyle w:val="Heading1"/>
      </w:pPr>
      <w:r>
        <w:t xml:space="preserve">Technical Skills </w:t>
      </w:r>
    </w:p>
    <w:p w14:paraId="44C0C6BE" w14:textId="495F17AB" w:rsidR="00414E3B" w:rsidRPr="00072321" w:rsidRDefault="00414E3B" w:rsidP="00414E3B">
      <w:pPr>
        <w:pStyle w:val="Heading2"/>
        <w:rPr>
          <w:color w:val="000000" w:themeColor="text1"/>
        </w:rPr>
      </w:pPr>
      <w:r w:rsidRPr="00072321">
        <w:rPr>
          <w:color w:val="000000" w:themeColor="text1"/>
        </w:rPr>
        <w:t>html/css/javascript</w:t>
      </w:r>
      <w:r w:rsidR="007A3E2C">
        <w:rPr>
          <w:color w:val="000000" w:themeColor="text1"/>
        </w:rPr>
        <w:t>/sql</w:t>
      </w:r>
    </w:p>
    <w:p w14:paraId="3295395F" w14:textId="2738ADDE" w:rsidR="00414E3B" w:rsidRDefault="00414E3B" w:rsidP="00414E3B">
      <w:pPr>
        <w:pStyle w:val="ListBullet"/>
      </w:pPr>
      <w:r>
        <w:t>Self-taught</w:t>
      </w:r>
      <w:r>
        <w:t xml:space="preserve"> basic Web Development </w:t>
      </w:r>
    </w:p>
    <w:p w14:paraId="62EF6654" w14:textId="12EAE806" w:rsidR="00414E3B" w:rsidRPr="001B29CF" w:rsidRDefault="007A3E2C" w:rsidP="00C922CC">
      <w:pPr>
        <w:pStyle w:val="ListBullet"/>
      </w:pPr>
      <w:r>
        <w:t xml:space="preserve">Self-taught database management language for data analysis </w:t>
      </w:r>
    </w:p>
    <w:sectPr w:rsidR="00414E3B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F16D0" w14:textId="77777777" w:rsidR="00471AD7" w:rsidRDefault="00471AD7">
      <w:pPr>
        <w:spacing w:after="0"/>
      </w:pPr>
      <w:r>
        <w:separator/>
      </w:r>
    </w:p>
  </w:endnote>
  <w:endnote w:type="continuationSeparator" w:id="0">
    <w:p w14:paraId="01A38080" w14:textId="77777777" w:rsidR="00471AD7" w:rsidRDefault="00471A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79F5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54194" w14:textId="77777777" w:rsidR="00471AD7" w:rsidRDefault="00471AD7">
      <w:pPr>
        <w:spacing w:after="0"/>
      </w:pPr>
      <w:r>
        <w:separator/>
      </w:r>
    </w:p>
  </w:footnote>
  <w:footnote w:type="continuationSeparator" w:id="0">
    <w:p w14:paraId="1DA42E02" w14:textId="77777777" w:rsidR="00471AD7" w:rsidRDefault="00471A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01740166">
    <w:abstractNumId w:val="9"/>
  </w:num>
  <w:num w:numId="2" w16cid:durableId="1190412702">
    <w:abstractNumId w:val="9"/>
    <w:lvlOverride w:ilvl="0">
      <w:startOverride w:val="1"/>
    </w:lvlOverride>
  </w:num>
  <w:num w:numId="3" w16cid:durableId="1521434585">
    <w:abstractNumId w:val="9"/>
    <w:lvlOverride w:ilvl="0">
      <w:startOverride w:val="1"/>
    </w:lvlOverride>
  </w:num>
  <w:num w:numId="4" w16cid:durableId="1186364687">
    <w:abstractNumId w:val="9"/>
    <w:lvlOverride w:ilvl="0">
      <w:startOverride w:val="1"/>
    </w:lvlOverride>
  </w:num>
  <w:num w:numId="5" w16cid:durableId="25258698">
    <w:abstractNumId w:val="8"/>
  </w:num>
  <w:num w:numId="6" w16cid:durableId="489294343">
    <w:abstractNumId w:val="7"/>
  </w:num>
  <w:num w:numId="7" w16cid:durableId="1660190072">
    <w:abstractNumId w:val="6"/>
  </w:num>
  <w:num w:numId="8" w16cid:durableId="888807999">
    <w:abstractNumId w:val="5"/>
  </w:num>
  <w:num w:numId="9" w16cid:durableId="213396358">
    <w:abstractNumId w:val="4"/>
  </w:num>
  <w:num w:numId="10" w16cid:durableId="337855192">
    <w:abstractNumId w:val="3"/>
  </w:num>
  <w:num w:numId="11" w16cid:durableId="1066605854">
    <w:abstractNumId w:val="2"/>
  </w:num>
  <w:num w:numId="12" w16cid:durableId="782922715">
    <w:abstractNumId w:val="1"/>
  </w:num>
  <w:num w:numId="13" w16cid:durableId="2034959083">
    <w:abstractNumId w:val="0"/>
  </w:num>
  <w:num w:numId="14" w16cid:durableId="2109498044">
    <w:abstractNumId w:val="13"/>
  </w:num>
  <w:num w:numId="15" w16cid:durableId="167334390">
    <w:abstractNumId w:val="16"/>
  </w:num>
  <w:num w:numId="16" w16cid:durableId="1012301487">
    <w:abstractNumId w:val="12"/>
  </w:num>
  <w:num w:numId="17" w16cid:durableId="14693248">
    <w:abstractNumId w:val="15"/>
  </w:num>
  <w:num w:numId="18" w16cid:durableId="1915433216">
    <w:abstractNumId w:val="10"/>
  </w:num>
  <w:num w:numId="19" w16cid:durableId="795681625">
    <w:abstractNumId w:val="19"/>
  </w:num>
  <w:num w:numId="20" w16cid:durableId="369456990">
    <w:abstractNumId w:val="17"/>
  </w:num>
  <w:num w:numId="21" w16cid:durableId="259873649">
    <w:abstractNumId w:val="11"/>
  </w:num>
  <w:num w:numId="22" w16cid:durableId="1043870380">
    <w:abstractNumId w:val="14"/>
  </w:num>
  <w:num w:numId="23" w16cid:durableId="12454591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EF"/>
    <w:rsid w:val="00002FEF"/>
    <w:rsid w:val="00033599"/>
    <w:rsid w:val="00072321"/>
    <w:rsid w:val="000A4F59"/>
    <w:rsid w:val="000D063D"/>
    <w:rsid w:val="001115C5"/>
    <w:rsid w:val="00141A4C"/>
    <w:rsid w:val="001B29CF"/>
    <w:rsid w:val="0022777E"/>
    <w:rsid w:val="0028220F"/>
    <w:rsid w:val="00284EDF"/>
    <w:rsid w:val="002F7924"/>
    <w:rsid w:val="00321493"/>
    <w:rsid w:val="0034634A"/>
    <w:rsid w:val="00356C14"/>
    <w:rsid w:val="00372C64"/>
    <w:rsid w:val="003F22A5"/>
    <w:rsid w:val="0041242A"/>
    <w:rsid w:val="00414E3B"/>
    <w:rsid w:val="0043215F"/>
    <w:rsid w:val="004458B0"/>
    <w:rsid w:val="00471AD7"/>
    <w:rsid w:val="004E53CB"/>
    <w:rsid w:val="00552B9D"/>
    <w:rsid w:val="00575FD6"/>
    <w:rsid w:val="005817A6"/>
    <w:rsid w:val="005F34ED"/>
    <w:rsid w:val="00600B33"/>
    <w:rsid w:val="00617B26"/>
    <w:rsid w:val="00625029"/>
    <w:rsid w:val="006270A9"/>
    <w:rsid w:val="0064787B"/>
    <w:rsid w:val="00675956"/>
    <w:rsid w:val="00681034"/>
    <w:rsid w:val="006A5F97"/>
    <w:rsid w:val="006D40D6"/>
    <w:rsid w:val="00707500"/>
    <w:rsid w:val="00710207"/>
    <w:rsid w:val="00755E26"/>
    <w:rsid w:val="007731D3"/>
    <w:rsid w:val="00773DA1"/>
    <w:rsid w:val="0077668B"/>
    <w:rsid w:val="007959C3"/>
    <w:rsid w:val="007A3E2C"/>
    <w:rsid w:val="007E0A2F"/>
    <w:rsid w:val="00816216"/>
    <w:rsid w:val="00834209"/>
    <w:rsid w:val="0084770B"/>
    <w:rsid w:val="00853500"/>
    <w:rsid w:val="008665FC"/>
    <w:rsid w:val="0087734B"/>
    <w:rsid w:val="00934865"/>
    <w:rsid w:val="0094415C"/>
    <w:rsid w:val="00981536"/>
    <w:rsid w:val="009D5933"/>
    <w:rsid w:val="00B06481"/>
    <w:rsid w:val="00B13FAD"/>
    <w:rsid w:val="00B94C0E"/>
    <w:rsid w:val="00BA5D8B"/>
    <w:rsid w:val="00BC49F8"/>
    <w:rsid w:val="00BD3932"/>
    <w:rsid w:val="00BD768D"/>
    <w:rsid w:val="00C25533"/>
    <w:rsid w:val="00C32037"/>
    <w:rsid w:val="00C61F8E"/>
    <w:rsid w:val="00C620D4"/>
    <w:rsid w:val="00C842A9"/>
    <w:rsid w:val="00C922CC"/>
    <w:rsid w:val="00CF241F"/>
    <w:rsid w:val="00D16C6C"/>
    <w:rsid w:val="00D258C3"/>
    <w:rsid w:val="00D60C41"/>
    <w:rsid w:val="00D81A5A"/>
    <w:rsid w:val="00DA595E"/>
    <w:rsid w:val="00E83E4B"/>
    <w:rsid w:val="00EA3AF2"/>
    <w:rsid w:val="00EC74CD"/>
    <w:rsid w:val="00ED725A"/>
    <w:rsid w:val="00F07B97"/>
    <w:rsid w:val="00F6127D"/>
    <w:rsid w:val="00F857EC"/>
    <w:rsid w:val="00FC7520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F7F0F"/>
  <w15:chartTrackingRefBased/>
  <w15:docId w15:val="{B2CF9317-0EEF-954A-876A-97697AED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semiHidden/>
    <w:unhideWhenUsed/>
    <w:rsid w:val="0007232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E5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2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vahnalavetts/Library/Containers/com.microsoft.Word/Data/Library/Application%20Support/Microsoft/Office/16.0/DTS/Search/%7bB2C63598-EB5B-CC43-8A77-67C32985B98D%7d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6BBE42488E694B8F019B91558A8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F70B2-056C-1B46-96E8-5B993E47D18F}"/>
      </w:docPartPr>
      <w:docPartBody>
        <w:p w:rsidR="00FD1E94" w:rsidRDefault="004504A3">
          <w:pPr>
            <w:pStyle w:val="D16BBE42488E694B8F019B91558A8B47"/>
          </w:pPr>
          <w:r>
            <w:t>Objective</w:t>
          </w:r>
        </w:p>
      </w:docPartBody>
    </w:docPart>
    <w:docPart>
      <w:docPartPr>
        <w:name w:val="D83CB96A41406E40AD77DDE974EA4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B6A38-3B19-474A-82E1-4E4E2D9E4004}"/>
      </w:docPartPr>
      <w:docPartBody>
        <w:p w:rsidR="00FD1E94" w:rsidRDefault="004504A3">
          <w:pPr>
            <w:pStyle w:val="D83CB96A41406E40AD77DDE974EA40E5"/>
          </w:pPr>
          <w:r>
            <w:t>Education</w:t>
          </w:r>
        </w:p>
      </w:docPartBody>
    </w:docPart>
    <w:docPart>
      <w:docPartPr>
        <w:name w:val="212871F4A90E9841852B14B57DF58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8536C-D74E-6B40-931F-6BDBD0F26443}"/>
      </w:docPartPr>
      <w:docPartBody>
        <w:p w:rsidR="00FD1E94" w:rsidRDefault="004504A3">
          <w:pPr>
            <w:pStyle w:val="212871F4A90E9841852B14B57DF58EE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A3"/>
    <w:rsid w:val="004504A3"/>
    <w:rsid w:val="00842FE1"/>
    <w:rsid w:val="00F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602FD6162DCB43A094A12D1907F689">
    <w:name w:val="8F602FD6162DCB43A094A12D1907F689"/>
    <w:rsid w:val="00FD1E94"/>
  </w:style>
  <w:style w:type="paragraph" w:customStyle="1" w:styleId="80E0AA655DEB324090705BE34BFAB2BD">
    <w:name w:val="80E0AA655DEB324090705BE34BFAB2BD"/>
    <w:rsid w:val="00FD1E94"/>
  </w:style>
  <w:style w:type="paragraph" w:customStyle="1" w:styleId="D16BBE42488E694B8F019B91558A8B47">
    <w:name w:val="D16BBE42488E694B8F019B91558A8B47"/>
  </w:style>
  <w:style w:type="paragraph" w:customStyle="1" w:styleId="D83CB96A41406E40AD77DDE974EA40E5">
    <w:name w:val="D83CB96A41406E40AD77DDE974EA40E5"/>
  </w:style>
  <w:style w:type="paragraph" w:customStyle="1" w:styleId="06799AB79295694F99E4964EC0EC3E90">
    <w:name w:val="06799AB79295694F99E4964EC0EC3E90"/>
  </w:style>
  <w:style w:type="paragraph" w:customStyle="1" w:styleId="7EFE44810B73CC408E30C67F189324C8">
    <w:name w:val="7EFE44810B73CC408E30C67F189324C8"/>
  </w:style>
  <w:style w:type="paragraph" w:customStyle="1" w:styleId="D89CCE3A823B554A9673B029F270F074">
    <w:name w:val="D89CCE3A823B554A9673B029F270F074"/>
  </w:style>
  <w:style w:type="paragraph" w:customStyle="1" w:styleId="735F6094091DF642B0FCD36B4627A697">
    <w:name w:val="735F6094091DF642B0FCD36B4627A697"/>
  </w:style>
  <w:style w:type="paragraph" w:customStyle="1" w:styleId="4B6733A815DE2B488D7373AC0742DE4F">
    <w:name w:val="4B6733A815DE2B488D7373AC0742DE4F"/>
  </w:style>
  <w:style w:type="paragraph" w:customStyle="1" w:styleId="90DA05824B7E7B4298ED894A172C9227">
    <w:name w:val="90DA05824B7E7B4298ED894A172C9227"/>
  </w:style>
  <w:style w:type="paragraph" w:customStyle="1" w:styleId="212871F4A90E9841852B14B57DF58EEF">
    <w:name w:val="212871F4A90E9841852B14B57DF58EEF"/>
  </w:style>
  <w:style w:type="paragraph" w:customStyle="1" w:styleId="3A2D4C562B070145BDBFDDB1A788D1BF">
    <w:name w:val="3A2D4C562B070145BDBFDDB1A788D1BF"/>
  </w:style>
  <w:style w:type="paragraph" w:customStyle="1" w:styleId="81B3AF6EB51FBB4F83915C2904915CB7">
    <w:name w:val="81B3AF6EB51FBB4F83915C2904915CB7"/>
  </w:style>
  <w:style w:type="paragraph" w:customStyle="1" w:styleId="48FD885F2E693843B4C48A6FD10F5281">
    <w:name w:val="48FD885F2E693843B4C48A6FD10F5281"/>
  </w:style>
  <w:style w:type="paragraph" w:customStyle="1" w:styleId="F709E423450D9E40B2861AEC49B3C648">
    <w:name w:val="F709E423450D9E40B2861AEC49B3C648"/>
  </w:style>
  <w:style w:type="paragraph" w:customStyle="1" w:styleId="2AAF883CC08D6945A2F93A59294F536E">
    <w:name w:val="2AAF883CC08D6945A2F93A59294F53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{B2C63598-EB5B-CC43-8A77-67C32985B98D}tf02918880_win32.dotx</Template>
  <TotalTime>116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Savahna Lavetts</dc:creator>
  <cp:keywords/>
  <cp:lastModifiedBy>Savahna Lavetts</cp:lastModifiedBy>
  <cp:revision>136</cp:revision>
  <dcterms:created xsi:type="dcterms:W3CDTF">2022-02-11T06:34:00Z</dcterms:created>
  <dcterms:modified xsi:type="dcterms:W3CDTF">2022-04-02T04:00:00Z</dcterms:modified>
  <cp:version/>
</cp:coreProperties>
</file>